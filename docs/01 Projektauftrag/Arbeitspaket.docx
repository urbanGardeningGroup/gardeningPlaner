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343"/>
        <w:gridCol w:w="2248"/>
        <w:gridCol w:w="2284"/>
        <w:gridCol w:w="2181"/>
      </w:tblGrid>
      <w:tr w:rsidR="00A91214" w:rsidRPr="00A91214" w14:paraId="41E426A5" w14:textId="77777777" w:rsidTr="000D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7B0F49F3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Projekt</w:t>
            </w:r>
          </w:p>
        </w:tc>
        <w:tc>
          <w:tcPr>
            <w:tcW w:w="2248" w:type="dxa"/>
            <w:shd w:val="clear" w:color="auto" w:fill="FFFFFF" w:themeFill="background1"/>
          </w:tcPr>
          <w:p w14:paraId="1494FBFF" w14:textId="5D2F5201" w:rsidR="00883AD4" w:rsidRPr="00A91214" w:rsidRDefault="003E2F84" w:rsidP="005B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91214">
              <w:rPr>
                <w:b w:val="0"/>
              </w:rPr>
              <w:t>GardenDesigner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14:paraId="32941DE9" w14:textId="77777777" w:rsidR="00883AD4" w:rsidRPr="00A91214" w:rsidRDefault="00883AD4" w:rsidP="005B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PSP-Code</w:t>
            </w:r>
          </w:p>
        </w:tc>
        <w:tc>
          <w:tcPr>
            <w:tcW w:w="2181" w:type="dxa"/>
            <w:shd w:val="clear" w:color="auto" w:fill="FFFFFF" w:themeFill="background1"/>
          </w:tcPr>
          <w:p w14:paraId="774C36ED" w14:textId="04405795" w:rsidR="00883AD4" w:rsidRPr="00A91214" w:rsidRDefault="00883AD4" w:rsidP="005B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83AD4" w:rsidRPr="00A91214" w14:paraId="31E2423C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68AB6E37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Projektleiter</w:t>
            </w:r>
          </w:p>
        </w:tc>
        <w:tc>
          <w:tcPr>
            <w:tcW w:w="2248" w:type="dxa"/>
          </w:tcPr>
          <w:p w14:paraId="13B031DD" w14:textId="336C92F2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shd w:val="clear" w:color="auto" w:fill="F2F2F2" w:themeFill="background1" w:themeFillShade="F2"/>
          </w:tcPr>
          <w:p w14:paraId="6975A4C1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PSP-Titel</w:t>
            </w:r>
          </w:p>
        </w:tc>
        <w:tc>
          <w:tcPr>
            <w:tcW w:w="2181" w:type="dxa"/>
          </w:tcPr>
          <w:p w14:paraId="613E662A" w14:textId="2F8E618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5DFA6A53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5013BDA1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Kunde</w:t>
            </w:r>
          </w:p>
        </w:tc>
        <w:tc>
          <w:tcPr>
            <w:tcW w:w="2248" w:type="dxa"/>
          </w:tcPr>
          <w:p w14:paraId="205EAE6B" w14:textId="7B69CB53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shd w:val="clear" w:color="auto" w:fill="F2F2F2" w:themeFill="background1" w:themeFillShade="F2"/>
          </w:tcPr>
          <w:p w14:paraId="6B560C0B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Freigabe durch</w:t>
            </w:r>
          </w:p>
        </w:tc>
        <w:tc>
          <w:tcPr>
            <w:tcW w:w="2181" w:type="dxa"/>
          </w:tcPr>
          <w:p w14:paraId="5F1905A5" w14:textId="24AA1CA0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63F6C2FF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6ACDD4C1" w14:textId="10AB93AF" w:rsidR="00883AD4" w:rsidRPr="00A91214" w:rsidRDefault="00883AD4" w:rsidP="003E2F84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V</w:t>
            </w:r>
            <w:r w:rsidR="003E2F84" w:rsidRPr="00A91214">
              <w:rPr>
                <w:rFonts w:ascii="Segoe UI" w:hAnsi="Segoe UI" w:cs="Segoe UI"/>
              </w:rPr>
              <w:t>erantwortlich</w:t>
            </w:r>
          </w:p>
        </w:tc>
        <w:tc>
          <w:tcPr>
            <w:tcW w:w="2248" w:type="dxa"/>
          </w:tcPr>
          <w:p w14:paraId="7567F1D0" w14:textId="674E2102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shd w:val="clear" w:color="auto" w:fill="F2F2F2" w:themeFill="background1" w:themeFillShade="F2"/>
          </w:tcPr>
          <w:p w14:paraId="2FB4A296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Abnahme durch</w:t>
            </w:r>
          </w:p>
        </w:tc>
        <w:tc>
          <w:tcPr>
            <w:tcW w:w="2181" w:type="dxa"/>
          </w:tcPr>
          <w:p w14:paraId="3FCE2F3B" w14:textId="2D18E823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D7CA3" w:rsidRPr="00A91214" w14:paraId="7FBF8044" w14:textId="77777777" w:rsidTr="000D7CA3">
        <w:trPr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50D468A6" w14:textId="77777777" w:rsidR="000D7CA3" w:rsidRPr="00A91214" w:rsidRDefault="000D7CA3" w:rsidP="005B2988">
            <w:pPr>
              <w:rPr>
                <w:sz w:val="16"/>
              </w:rPr>
            </w:pPr>
          </w:p>
        </w:tc>
      </w:tr>
      <w:tr w:rsidR="00883AD4" w:rsidRPr="00A91214" w14:paraId="1401B5BC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shd w:val="clear" w:color="auto" w:fill="F2F2F2" w:themeFill="background1" w:themeFillShade="F2"/>
          </w:tcPr>
          <w:p w14:paraId="70A8BA58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Beschreibung</w:t>
            </w:r>
          </w:p>
        </w:tc>
      </w:tr>
      <w:tr w:rsidR="00883AD4" w:rsidRPr="00A91214" w14:paraId="10BEB372" w14:textId="77777777" w:rsidTr="000D7CA3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20A5B934" w14:textId="3B55346D" w:rsidR="00883AD4" w:rsidRPr="00A91214" w:rsidRDefault="00883AD4" w:rsidP="005B2988">
            <w:pPr>
              <w:rPr>
                <w:sz w:val="16"/>
              </w:rPr>
            </w:pPr>
          </w:p>
        </w:tc>
      </w:tr>
      <w:tr w:rsidR="00883AD4" w:rsidRPr="00A91214" w14:paraId="5D643191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shd w:val="clear" w:color="auto" w:fill="F2F2F2" w:themeFill="background1" w:themeFillShade="F2"/>
          </w:tcPr>
          <w:p w14:paraId="7EF6CEB0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Ziele</w:t>
            </w:r>
          </w:p>
        </w:tc>
      </w:tr>
      <w:tr w:rsidR="00883AD4" w:rsidRPr="00A91214" w14:paraId="7796278C" w14:textId="77777777" w:rsidTr="000D7CA3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67CE7CC9" w14:textId="4EC90640" w:rsidR="00883AD4" w:rsidRPr="00A91214" w:rsidRDefault="00883AD4" w:rsidP="00BC1CD7">
            <w:pPr>
              <w:rPr>
                <w:sz w:val="16"/>
              </w:rPr>
            </w:pPr>
          </w:p>
        </w:tc>
      </w:tr>
      <w:tr w:rsidR="00883AD4" w:rsidRPr="00A91214" w14:paraId="59B24D0F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shd w:val="clear" w:color="auto" w:fill="F2F2F2" w:themeFill="background1" w:themeFillShade="F2"/>
          </w:tcPr>
          <w:p w14:paraId="567821B7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Einsatzmittel</w:t>
            </w:r>
          </w:p>
        </w:tc>
      </w:tr>
      <w:tr w:rsidR="00883AD4" w:rsidRPr="00A91214" w14:paraId="326EB80B" w14:textId="77777777" w:rsidTr="003E2F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</w:tcPr>
          <w:p w14:paraId="284321A6" w14:textId="77777777" w:rsidR="00883AD4" w:rsidRPr="00A91214" w:rsidRDefault="00883AD4" w:rsidP="005B2988">
            <w:pPr>
              <w:rPr>
                <w:sz w:val="16"/>
              </w:rPr>
            </w:pPr>
          </w:p>
        </w:tc>
      </w:tr>
      <w:tr w:rsidR="00DF2E88" w:rsidRPr="00A91214" w14:paraId="34E0A09D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  <w:gridSpan w:val="2"/>
            <w:shd w:val="clear" w:color="auto" w:fill="F2F2F2" w:themeFill="background1" w:themeFillShade="F2"/>
          </w:tcPr>
          <w:p w14:paraId="22BC226C" w14:textId="0C6ED6BD" w:rsidR="00DF2E88" w:rsidRPr="00A91214" w:rsidRDefault="00582581" w:rsidP="005B2988">
            <w:pPr>
              <w:rPr>
                <w:rFonts w:ascii="Segoe UI" w:hAnsi="Segoe UI" w:cs="Segoe UI"/>
                <w:bCs w:val="0"/>
              </w:rPr>
            </w:pPr>
            <w:r>
              <w:rPr>
                <w:rFonts w:ascii="Segoe UI" w:hAnsi="Segoe UI" w:cs="Segoe UI"/>
              </w:rPr>
              <w:t>Issuer</w:t>
            </w:r>
            <w:bookmarkStart w:id="0" w:name="_GoBack"/>
            <w:bookmarkEnd w:id="0"/>
            <w:r w:rsidR="00DF2E88" w:rsidRPr="00A91214">
              <w:rPr>
                <w:rFonts w:ascii="Segoe UI" w:hAnsi="Segoe UI" w:cs="Segoe UI"/>
              </w:rPr>
              <w:t>egister Einträge</w:t>
            </w:r>
          </w:p>
        </w:tc>
        <w:tc>
          <w:tcPr>
            <w:tcW w:w="4465" w:type="dxa"/>
            <w:gridSpan w:val="2"/>
            <w:shd w:val="clear" w:color="auto" w:fill="F2F2F2" w:themeFill="background1" w:themeFillShade="F2"/>
          </w:tcPr>
          <w:p w14:paraId="5C97568F" w14:textId="4CBF1D63" w:rsidR="00DF2E88" w:rsidRPr="00A91214" w:rsidRDefault="00582581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Risikor</w:t>
            </w:r>
            <w:r w:rsidR="00DF2E88" w:rsidRPr="00A91214">
              <w:rPr>
                <w:rFonts w:ascii="Segoe UI" w:hAnsi="Segoe UI" w:cs="Segoe UI"/>
                <w:b/>
              </w:rPr>
              <w:t>egister Einträge</w:t>
            </w:r>
          </w:p>
        </w:tc>
      </w:tr>
      <w:tr w:rsidR="00DF2E88" w:rsidRPr="00A91214" w14:paraId="1711CF56" w14:textId="77777777" w:rsidTr="000D7CA3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  <w:gridSpan w:val="2"/>
          </w:tcPr>
          <w:p w14:paraId="7565DAC0" w14:textId="77777777" w:rsidR="00DF2E88" w:rsidRPr="00A91214" w:rsidRDefault="00DF2E88" w:rsidP="003E2F84">
            <w:pPr>
              <w:rPr>
                <w:b w:val="0"/>
                <w:bCs w:val="0"/>
                <w:sz w:val="16"/>
              </w:rPr>
            </w:pPr>
          </w:p>
        </w:tc>
        <w:tc>
          <w:tcPr>
            <w:tcW w:w="4465" w:type="dxa"/>
            <w:gridSpan w:val="2"/>
          </w:tcPr>
          <w:p w14:paraId="287E79C2" w14:textId="3F0D1EDD" w:rsidR="00DF2E88" w:rsidRPr="00A91214" w:rsidRDefault="00DF2E88" w:rsidP="003E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</w:rPr>
            </w:pPr>
          </w:p>
        </w:tc>
      </w:tr>
      <w:tr w:rsidR="00401156" w:rsidRPr="00A91214" w14:paraId="700CEABC" w14:textId="77777777" w:rsidTr="004D4526">
        <w:trPr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40008C23" w14:textId="77777777" w:rsidR="00401156" w:rsidRPr="00A91214" w:rsidRDefault="00401156" w:rsidP="004D4526">
            <w:pPr>
              <w:rPr>
                <w:sz w:val="16"/>
              </w:rPr>
            </w:pPr>
          </w:p>
        </w:tc>
      </w:tr>
      <w:tr w:rsidR="00883AD4" w:rsidRPr="00A91214" w14:paraId="537760E3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B44B416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Referenzen</w:t>
            </w:r>
          </w:p>
        </w:tc>
        <w:tc>
          <w:tcPr>
            <w:tcW w:w="6713" w:type="dxa"/>
            <w:gridSpan w:val="3"/>
          </w:tcPr>
          <w:p w14:paraId="05BD8A82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6B4E1AE9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5CCBF21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Eingangsdokumente</w:t>
            </w:r>
          </w:p>
        </w:tc>
        <w:tc>
          <w:tcPr>
            <w:tcW w:w="6713" w:type="dxa"/>
            <w:gridSpan w:val="3"/>
          </w:tcPr>
          <w:p w14:paraId="3ACD2696" w14:textId="58F0BCE3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7B152B0E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E6B555B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Ausgangsdokumente</w:t>
            </w:r>
          </w:p>
        </w:tc>
        <w:tc>
          <w:tcPr>
            <w:tcW w:w="6713" w:type="dxa"/>
            <w:gridSpan w:val="3"/>
          </w:tcPr>
          <w:p w14:paraId="66B64F82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221FDA92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7621A973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Anlagen</w:t>
            </w:r>
          </w:p>
        </w:tc>
        <w:tc>
          <w:tcPr>
            <w:tcW w:w="6713" w:type="dxa"/>
            <w:gridSpan w:val="3"/>
          </w:tcPr>
          <w:p w14:paraId="046E9A3D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D7CA3" w:rsidRPr="00A91214" w14:paraId="1942C0E2" w14:textId="77777777" w:rsidTr="004D4526">
        <w:trPr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7AF161D2" w14:textId="77777777" w:rsidR="000D7CA3" w:rsidRPr="00A91214" w:rsidRDefault="000D7CA3" w:rsidP="004D4526">
            <w:pPr>
              <w:rPr>
                <w:rFonts w:ascii="Segoe UI" w:hAnsi="Segoe UI" w:cs="Segoe UI"/>
                <w:sz w:val="16"/>
              </w:rPr>
            </w:pPr>
          </w:p>
        </w:tc>
      </w:tr>
      <w:tr w:rsidR="00883AD4" w:rsidRPr="00A91214" w14:paraId="612F4B14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2C2CC13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Beginn</w:t>
            </w:r>
          </w:p>
        </w:tc>
        <w:tc>
          <w:tcPr>
            <w:tcW w:w="2248" w:type="dxa"/>
          </w:tcPr>
          <w:p w14:paraId="261BAD66" w14:textId="268B3BB0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0ED7FA40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Vorgänger</w:t>
            </w:r>
          </w:p>
        </w:tc>
        <w:tc>
          <w:tcPr>
            <w:tcW w:w="2181" w:type="dxa"/>
          </w:tcPr>
          <w:p w14:paraId="0EA814B6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52D3EFA5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6E602A9C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Dauer</w:t>
            </w:r>
          </w:p>
        </w:tc>
        <w:tc>
          <w:tcPr>
            <w:tcW w:w="2248" w:type="dxa"/>
          </w:tcPr>
          <w:p w14:paraId="7A4F9589" w14:textId="5364AE2A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5A289424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Nachfolger</w:t>
            </w:r>
          </w:p>
        </w:tc>
        <w:tc>
          <w:tcPr>
            <w:tcW w:w="2181" w:type="dxa"/>
          </w:tcPr>
          <w:p w14:paraId="61C80E28" w14:textId="5D5650C0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20F9D85E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79D61FD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Ende</w:t>
            </w:r>
          </w:p>
        </w:tc>
        <w:tc>
          <w:tcPr>
            <w:tcW w:w="2248" w:type="dxa"/>
          </w:tcPr>
          <w:p w14:paraId="5BC4E09B" w14:textId="467DA601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shd w:val="clear" w:color="auto" w:fill="F2F2F2" w:themeFill="background1" w:themeFillShade="F2"/>
          </w:tcPr>
          <w:p w14:paraId="2AE96EE7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Termininformationen</w:t>
            </w:r>
          </w:p>
        </w:tc>
        <w:tc>
          <w:tcPr>
            <w:tcW w:w="2181" w:type="dxa"/>
          </w:tcPr>
          <w:p w14:paraId="58507087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54A618BC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2BEE4226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Kosten</w:t>
            </w:r>
          </w:p>
        </w:tc>
        <w:tc>
          <w:tcPr>
            <w:tcW w:w="6713" w:type="dxa"/>
            <w:gridSpan w:val="3"/>
          </w:tcPr>
          <w:p w14:paraId="6E6C87E4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D7CA3" w:rsidRPr="00A91214" w14:paraId="4406D20E" w14:textId="77777777" w:rsidTr="004D4526">
        <w:trPr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4"/>
            <w:tcBorders>
              <w:bottom w:val="single" w:sz="4" w:space="0" w:color="999999" w:themeColor="text1" w:themeTint="66"/>
            </w:tcBorders>
          </w:tcPr>
          <w:p w14:paraId="30EE60DD" w14:textId="77777777" w:rsidR="000D7CA3" w:rsidRPr="00A91214" w:rsidRDefault="000D7CA3" w:rsidP="004D4526">
            <w:pPr>
              <w:rPr>
                <w:rFonts w:ascii="Segoe UI" w:hAnsi="Segoe UI" w:cs="Segoe UI"/>
                <w:sz w:val="16"/>
              </w:rPr>
            </w:pPr>
          </w:p>
        </w:tc>
      </w:tr>
      <w:tr w:rsidR="00883AD4" w:rsidRPr="00A91214" w14:paraId="15FA2875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22126DE2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Erstellt von</w:t>
            </w:r>
          </w:p>
        </w:tc>
        <w:tc>
          <w:tcPr>
            <w:tcW w:w="2248" w:type="dxa"/>
          </w:tcPr>
          <w:p w14:paraId="380E3F42" w14:textId="587A67FC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14:paraId="159D9DBF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Version</w:t>
            </w:r>
          </w:p>
        </w:tc>
        <w:tc>
          <w:tcPr>
            <w:tcW w:w="2181" w:type="dxa"/>
          </w:tcPr>
          <w:p w14:paraId="5AB968E6" w14:textId="694B7D79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883AD4" w:rsidRPr="00A91214" w14:paraId="207C2BB5" w14:textId="77777777" w:rsidTr="000D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F2F2F2" w:themeFill="background1" w:themeFillShade="F2"/>
          </w:tcPr>
          <w:p w14:paraId="38EECF5F" w14:textId="77777777" w:rsidR="00883AD4" w:rsidRPr="00A91214" w:rsidRDefault="00883AD4" w:rsidP="005B2988">
            <w:pPr>
              <w:rPr>
                <w:rFonts w:ascii="Segoe UI" w:hAnsi="Segoe UI" w:cs="Segoe UI"/>
              </w:rPr>
            </w:pPr>
            <w:r w:rsidRPr="00A91214">
              <w:rPr>
                <w:rFonts w:ascii="Segoe UI" w:hAnsi="Segoe UI" w:cs="Segoe UI"/>
              </w:rPr>
              <w:t>Genehmigt von</w:t>
            </w:r>
          </w:p>
        </w:tc>
        <w:tc>
          <w:tcPr>
            <w:tcW w:w="2248" w:type="dxa"/>
          </w:tcPr>
          <w:p w14:paraId="3C963233" w14:textId="29628F06" w:rsidR="00883AD4" w:rsidRPr="00A91214" w:rsidRDefault="00883AD4" w:rsidP="003E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84" w:type="dxa"/>
            <w:shd w:val="clear" w:color="auto" w:fill="F2F2F2" w:themeFill="background1" w:themeFillShade="F2"/>
          </w:tcPr>
          <w:p w14:paraId="69109B54" w14:textId="7777777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A91214">
              <w:rPr>
                <w:rFonts w:ascii="Segoe UI" w:hAnsi="Segoe UI" w:cs="Segoe UI"/>
                <w:b/>
              </w:rPr>
              <w:t>Genehmigt am</w:t>
            </w:r>
          </w:p>
        </w:tc>
        <w:tc>
          <w:tcPr>
            <w:tcW w:w="2181" w:type="dxa"/>
          </w:tcPr>
          <w:p w14:paraId="3D23C653" w14:textId="45159D97" w:rsidR="00883AD4" w:rsidRPr="00A91214" w:rsidRDefault="00883AD4" w:rsidP="005B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2419333D" w14:textId="302E8B1A" w:rsidR="00883AD4" w:rsidRPr="00A91214" w:rsidRDefault="00883AD4" w:rsidP="00883AD4">
      <w:pPr>
        <w:jc w:val="left"/>
        <w:rPr>
          <w:sz w:val="16"/>
        </w:rPr>
      </w:pPr>
    </w:p>
    <w:sectPr w:rsidR="00883AD4" w:rsidRPr="00A91214" w:rsidSect="000D7C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A3194" w14:textId="77777777" w:rsidR="001A5C62" w:rsidRDefault="001A5C62">
      <w:pPr>
        <w:spacing w:after="0" w:line="240" w:lineRule="auto"/>
      </w:pPr>
      <w:r>
        <w:separator/>
      </w:r>
    </w:p>
  </w:endnote>
  <w:endnote w:type="continuationSeparator" w:id="0">
    <w:p w14:paraId="1224F507" w14:textId="77777777" w:rsidR="001A5C62" w:rsidRDefault="001A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69037" w14:textId="77777777" w:rsidR="001A5C62" w:rsidRDefault="001A5C62">
      <w:pPr>
        <w:spacing w:after="0" w:line="240" w:lineRule="auto"/>
      </w:pPr>
      <w:r>
        <w:separator/>
      </w:r>
    </w:p>
  </w:footnote>
  <w:footnote w:type="continuationSeparator" w:id="0">
    <w:p w14:paraId="0E14E2A8" w14:textId="77777777" w:rsidR="001A5C62" w:rsidRDefault="001A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1B73CB"/>
    <w:multiLevelType w:val="hybridMultilevel"/>
    <w:tmpl w:val="C432396A"/>
    <w:lvl w:ilvl="0" w:tplc="468A7FF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5" w15:restartNumberingAfterBreak="0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24"/>
  </w:num>
  <w:num w:numId="8">
    <w:abstractNumId w:val="19"/>
  </w:num>
  <w:num w:numId="9">
    <w:abstractNumId w:val="6"/>
  </w:num>
  <w:num w:numId="10">
    <w:abstractNumId w:val="38"/>
  </w:num>
  <w:num w:numId="11">
    <w:abstractNumId w:val="18"/>
  </w:num>
  <w:num w:numId="12">
    <w:abstractNumId w:val="37"/>
  </w:num>
  <w:num w:numId="13">
    <w:abstractNumId w:val="42"/>
  </w:num>
  <w:num w:numId="14">
    <w:abstractNumId w:val="33"/>
  </w:num>
  <w:num w:numId="15">
    <w:abstractNumId w:val="27"/>
  </w:num>
  <w:num w:numId="16">
    <w:abstractNumId w:val="35"/>
  </w:num>
  <w:num w:numId="17">
    <w:abstractNumId w:val="26"/>
  </w:num>
  <w:num w:numId="18">
    <w:abstractNumId w:val="32"/>
  </w:num>
  <w:num w:numId="19">
    <w:abstractNumId w:val="30"/>
  </w:num>
  <w:num w:numId="20">
    <w:abstractNumId w:val="31"/>
  </w:num>
  <w:num w:numId="21">
    <w:abstractNumId w:val="36"/>
  </w:num>
  <w:num w:numId="22">
    <w:abstractNumId w:val="8"/>
  </w:num>
  <w:num w:numId="23">
    <w:abstractNumId w:val="5"/>
  </w:num>
  <w:num w:numId="24">
    <w:abstractNumId w:val="21"/>
  </w:num>
  <w:num w:numId="25">
    <w:abstractNumId w:val="20"/>
  </w:num>
  <w:num w:numId="26">
    <w:abstractNumId w:val="25"/>
  </w:num>
  <w:num w:numId="27">
    <w:abstractNumId w:val="23"/>
  </w:num>
  <w:num w:numId="28">
    <w:abstractNumId w:val="10"/>
  </w:num>
  <w:num w:numId="29">
    <w:abstractNumId w:val="12"/>
  </w:num>
  <w:num w:numId="30">
    <w:abstractNumId w:val="29"/>
  </w:num>
  <w:num w:numId="31">
    <w:abstractNumId w:val="39"/>
  </w:num>
  <w:num w:numId="32">
    <w:abstractNumId w:val="34"/>
  </w:num>
  <w:num w:numId="33">
    <w:abstractNumId w:val="28"/>
  </w:num>
  <w:num w:numId="34">
    <w:abstractNumId w:val="13"/>
  </w:num>
  <w:num w:numId="35">
    <w:abstractNumId w:val="22"/>
  </w:num>
  <w:num w:numId="36">
    <w:abstractNumId w:val="11"/>
  </w:num>
  <w:num w:numId="37">
    <w:abstractNumId w:val="9"/>
  </w:num>
  <w:num w:numId="38">
    <w:abstractNumId w:val="7"/>
  </w:num>
  <w:num w:numId="39">
    <w:abstractNumId w:val="17"/>
  </w:num>
  <w:num w:numId="40">
    <w:abstractNumId w:val="40"/>
  </w:num>
  <w:num w:numId="41">
    <w:abstractNumId w:val="41"/>
  </w:num>
  <w:num w:numId="42">
    <w:abstractNumId w:val="15"/>
  </w:num>
  <w:num w:numId="43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13D1F"/>
    <w:rsid w:val="0002727D"/>
    <w:rsid w:val="00030695"/>
    <w:rsid w:val="00040578"/>
    <w:rsid w:val="00045F40"/>
    <w:rsid w:val="000527E2"/>
    <w:rsid w:val="0005663E"/>
    <w:rsid w:val="00066AAE"/>
    <w:rsid w:val="000700FD"/>
    <w:rsid w:val="00070FA0"/>
    <w:rsid w:val="0007420C"/>
    <w:rsid w:val="00080810"/>
    <w:rsid w:val="00081411"/>
    <w:rsid w:val="000840BA"/>
    <w:rsid w:val="000941CE"/>
    <w:rsid w:val="000A118D"/>
    <w:rsid w:val="000A1453"/>
    <w:rsid w:val="000A2DD7"/>
    <w:rsid w:val="000A48ED"/>
    <w:rsid w:val="000A4D69"/>
    <w:rsid w:val="000A6E48"/>
    <w:rsid w:val="000B7469"/>
    <w:rsid w:val="000D1158"/>
    <w:rsid w:val="000D1578"/>
    <w:rsid w:val="000D7CA3"/>
    <w:rsid w:val="000D7EED"/>
    <w:rsid w:val="000E13D3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4592B"/>
    <w:rsid w:val="00152D27"/>
    <w:rsid w:val="0015389D"/>
    <w:rsid w:val="00153DEA"/>
    <w:rsid w:val="00154079"/>
    <w:rsid w:val="00164711"/>
    <w:rsid w:val="00167BB2"/>
    <w:rsid w:val="00175F63"/>
    <w:rsid w:val="001766DF"/>
    <w:rsid w:val="0017692B"/>
    <w:rsid w:val="00181FC5"/>
    <w:rsid w:val="001871AD"/>
    <w:rsid w:val="0019359B"/>
    <w:rsid w:val="001A5041"/>
    <w:rsid w:val="001A5C62"/>
    <w:rsid w:val="001A5EB7"/>
    <w:rsid w:val="001A78A8"/>
    <w:rsid w:val="001B1D39"/>
    <w:rsid w:val="001B6C8A"/>
    <w:rsid w:val="001C1BB3"/>
    <w:rsid w:val="001C247D"/>
    <w:rsid w:val="001E7757"/>
    <w:rsid w:val="001F270E"/>
    <w:rsid w:val="001F3AE1"/>
    <w:rsid w:val="001F4D83"/>
    <w:rsid w:val="00211F89"/>
    <w:rsid w:val="0021522D"/>
    <w:rsid w:val="00217EFC"/>
    <w:rsid w:val="00222529"/>
    <w:rsid w:val="00224702"/>
    <w:rsid w:val="002678EA"/>
    <w:rsid w:val="00270D1A"/>
    <w:rsid w:val="00282824"/>
    <w:rsid w:val="00283268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D4460"/>
    <w:rsid w:val="002E0B42"/>
    <w:rsid w:val="002E1B15"/>
    <w:rsid w:val="002E219B"/>
    <w:rsid w:val="002E5667"/>
    <w:rsid w:val="002E78D1"/>
    <w:rsid w:val="002F1EF8"/>
    <w:rsid w:val="002F42A2"/>
    <w:rsid w:val="002F4B88"/>
    <w:rsid w:val="0030077A"/>
    <w:rsid w:val="00302CE1"/>
    <w:rsid w:val="00306D7C"/>
    <w:rsid w:val="003072E4"/>
    <w:rsid w:val="00313F7D"/>
    <w:rsid w:val="0031556B"/>
    <w:rsid w:val="00327819"/>
    <w:rsid w:val="00327C54"/>
    <w:rsid w:val="00330698"/>
    <w:rsid w:val="00340AB4"/>
    <w:rsid w:val="00345FA1"/>
    <w:rsid w:val="00354FE4"/>
    <w:rsid w:val="00360D9C"/>
    <w:rsid w:val="00362F72"/>
    <w:rsid w:val="003657B7"/>
    <w:rsid w:val="00375EC1"/>
    <w:rsid w:val="003764D8"/>
    <w:rsid w:val="00381011"/>
    <w:rsid w:val="003819D8"/>
    <w:rsid w:val="00383C7E"/>
    <w:rsid w:val="0038667E"/>
    <w:rsid w:val="00391BDF"/>
    <w:rsid w:val="00394EE7"/>
    <w:rsid w:val="003A4C8D"/>
    <w:rsid w:val="003B0E55"/>
    <w:rsid w:val="003B1F06"/>
    <w:rsid w:val="003B3C4E"/>
    <w:rsid w:val="003C6A1D"/>
    <w:rsid w:val="003C7E47"/>
    <w:rsid w:val="003D0580"/>
    <w:rsid w:val="003D05C4"/>
    <w:rsid w:val="003D1D2F"/>
    <w:rsid w:val="003E0D93"/>
    <w:rsid w:val="003E2F84"/>
    <w:rsid w:val="003E357F"/>
    <w:rsid w:val="003F2E30"/>
    <w:rsid w:val="00401156"/>
    <w:rsid w:val="00410A94"/>
    <w:rsid w:val="004113B6"/>
    <w:rsid w:val="00415AF2"/>
    <w:rsid w:val="00420F24"/>
    <w:rsid w:val="00421B49"/>
    <w:rsid w:val="00427588"/>
    <w:rsid w:val="00436E76"/>
    <w:rsid w:val="00441727"/>
    <w:rsid w:val="00444D9E"/>
    <w:rsid w:val="00446C7A"/>
    <w:rsid w:val="004500D7"/>
    <w:rsid w:val="00452265"/>
    <w:rsid w:val="0045529A"/>
    <w:rsid w:val="00467F5C"/>
    <w:rsid w:val="0047123C"/>
    <w:rsid w:val="00471525"/>
    <w:rsid w:val="0047326F"/>
    <w:rsid w:val="00481CB0"/>
    <w:rsid w:val="0049086B"/>
    <w:rsid w:val="004916D3"/>
    <w:rsid w:val="004A3E2C"/>
    <w:rsid w:val="004C1009"/>
    <w:rsid w:val="004C63CA"/>
    <w:rsid w:val="004D4B67"/>
    <w:rsid w:val="004D4F0E"/>
    <w:rsid w:val="004E0807"/>
    <w:rsid w:val="004E4447"/>
    <w:rsid w:val="004F59C1"/>
    <w:rsid w:val="004F5E84"/>
    <w:rsid w:val="00500602"/>
    <w:rsid w:val="00502460"/>
    <w:rsid w:val="00513E60"/>
    <w:rsid w:val="0053545C"/>
    <w:rsid w:val="00535AD6"/>
    <w:rsid w:val="00540344"/>
    <w:rsid w:val="00545C5C"/>
    <w:rsid w:val="0054641F"/>
    <w:rsid w:val="00551356"/>
    <w:rsid w:val="00553828"/>
    <w:rsid w:val="00561743"/>
    <w:rsid w:val="005647F6"/>
    <w:rsid w:val="005648D7"/>
    <w:rsid w:val="00567F93"/>
    <w:rsid w:val="00576FDA"/>
    <w:rsid w:val="0058098F"/>
    <w:rsid w:val="00582581"/>
    <w:rsid w:val="00597C9B"/>
    <w:rsid w:val="005B14D0"/>
    <w:rsid w:val="005B2988"/>
    <w:rsid w:val="005C44CF"/>
    <w:rsid w:val="005C6C56"/>
    <w:rsid w:val="005C7951"/>
    <w:rsid w:val="005E0487"/>
    <w:rsid w:val="005E1679"/>
    <w:rsid w:val="005E16FA"/>
    <w:rsid w:val="005F0B0C"/>
    <w:rsid w:val="005F14E3"/>
    <w:rsid w:val="005F265F"/>
    <w:rsid w:val="005F33B4"/>
    <w:rsid w:val="005F60AD"/>
    <w:rsid w:val="005F70B1"/>
    <w:rsid w:val="006043E8"/>
    <w:rsid w:val="0061189F"/>
    <w:rsid w:val="0061290F"/>
    <w:rsid w:val="00613628"/>
    <w:rsid w:val="006204C6"/>
    <w:rsid w:val="006319C9"/>
    <w:rsid w:val="006372C0"/>
    <w:rsid w:val="00642B1C"/>
    <w:rsid w:val="00646C7B"/>
    <w:rsid w:val="00654F36"/>
    <w:rsid w:val="00655F8F"/>
    <w:rsid w:val="00661E73"/>
    <w:rsid w:val="006708CC"/>
    <w:rsid w:val="006760B8"/>
    <w:rsid w:val="00681E71"/>
    <w:rsid w:val="006912D2"/>
    <w:rsid w:val="006A218C"/>
    <w:rsid w:val="006B50D6"/>
    <w:rsid w:val="006D2BF8"/>
    <w:rsid w:val="0070429C"/>
    <w:rsid w:val="0071218D"/>
    <w:rsid w:val="00730DC9"/>
    <w:rsid w:val="00754F04"/>
    <w:rsid w:val="00772E11"/>
    <w:rsid w:val="00774070"/>
    <w:rsid w:val="007741B7"/>
    <w:rsid w:val="007802DE"/>
    <w:rsid w:val="00782CAA"/>
    <w:rsid w:val="00785A04"/>
    <w:rsid w:val="007B0997"/>
    <w:rsid w:val="007C4EE0"/>
    <w:rsid w:val="007D3254"/>
    <w:rsid w:val="007E14CE"/>
    <w:rsid w:val="007E1798"/>
    <w:rsid w:val="007E3AEB"/>
    <w:rsid w:val="007E413A"/>
    <w:rsid w:val="007F1A42"/>
    <w:rsid w:val="007F615E"/>
    <w:rsid w:val="007F738C"/>
    <w:rsid w:val="00802F16"/>
    <w:rsid w:val="0080468C"/>
    <w:rsid w:val="00812EE5"/>
    <w:rsid w:val="00827490"/>
    <w:rsid w:val="00831865"/>
    <w:rsid w:val="008318AF"/>
    <w:rsid w:val="00832102"/>
    <w:rsid w:val="00832399"/>
    <w:rsid w:val="00835A2D"/>
    <w:rsid w:val="00836FC2"/>
    <w:rsid w:val="0083708E"/>
    <w:rsid w:val="008404D0"/>
    <w:rsid w:val="008415EB"/>
    <w:rsid w:val="00844891"/>
    <w:rsid w:val="00845210"/>
    <w:rsid w:val="00850B78"/>
    <w:rsid w:val="00851035"/>
    <w:rsid w:val="008577D1"/>
    <w:rsid w:val="00866107"/>
    <w:rsid w:val="00870995"/>
    <w:rsid w:val="00871AD9"/>
    <w:rsid w:val="00874A8C"/>
    <w:rsid w:val="00875A7E"/>
    <w:rsid w:val="0087736E"/>
    <w:rsid w:val="00881B10"/>
    <w:rsid w:val="00883AD4"/>
    <w:rsid w:val="00883C8D"/>
    <w:rsid w:val="00890D3B"/>
    <w:rsid w:val="008A04B1"/>
    <w:rsid w:val="008A2BAE"/>
    <w:rsid w:val="008A77B3"/>
    <w:rsid w:val="008B7537"/>
    <w:rsid w:val="008D053C"/>
    <w:rsid w:val="008D1145"/>
    <w:rsid w:val="008D3275"/>
    <w:rsid w:val="008D398A"/>
    <w:rsid w:val="008D49D8"/>
    <w:rsid w:val="008E0388"/>
    <w:rsid w:val="008E47C1"/>
    <w:rsid w:val="008F3D14"/>
    <w:rsid w:val="008F71EC"/>
    <w:rsid w:val="00907D0C"/>
    <w:rsid w:val="0091111B"/>
    <w:rsid w:val="00912067"/>
    <w:rsid w:val="00915056"/>
    <w:rsid w:val="0092065F"/>
    <w:rsid w:val="0092446E"/>
    <w:rsid w:val="00924ACC"/>
    <w:rsid w:val="00926755"/>
    <w:rsid w:val="0092782C"/>
    <w:rsid w:val="00943D78"/>
    <w:rsid w:val="00945FF1"/>
    <w:rsid w:val="00947715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441B"/>
    <w:rsid w:val="009A053A"/>
    <w:rsid w:val="009A1F7D"/>
    <w:rsid w:val="009B03BB"/>
    <w:rsid w:val="009B6279"/>
    <w:rsid w:val="009C27E5"/>
    <w:rsid w:val="009D7390"/>
    <w:rsid w:val="009E44B6"/>
    <w:rsid w:val="009F0950"/>
    <w:rsid w:val="009F128A"/>
    <w:rsid w:val="009F44A9"/>
    <w:rsid w:val="00A13116"/>
    <w:rsid w:val="00A15F5B"/>
    <w:rsid w:val="00A37684"/>
    <w:rsid w:val="00A4034E"/>
    <w:rsid w:val="00A43D14"/>
    <w:rsid w:val="00A45A29"/>
    <w:rsid w:val="00A47607"/>
    <w:rsid w:val="00A57DDE"/>
    <w:rsid w:val="00A636DB"/>
    <w:rsid w:val="00A65F70"/>
    <w:rsid w:val="00A70873"/>
    <w:rsid w:val="00A76A7A"/>
    <w:rsid w:val="00A87949"/>
    <w:rsid w:val="00A87BD9"/>
    <w:rsid w:val="00A91214"/>
    <w:rsid w:val="00A93ABB"/>
    <w:rsid w:val="00AA21AB"/>
    <w:rsid w:val="00AB70F8"/>
    <w:rsid w:val="00AD60DA"/>
    <w:rsid w:val="00AF4282"/>
    <w:rsid w:val="00B0166C"/>
    <w:rsid w:val="00B01A50"/>
    <w:rsid w:val="00B120E1"/>
    <w:rsid w:val="00B16589"/>
    <w:rsid w:val="00B1761C"/>
    <w:rsid w:val="00B2019E"/>
    <w:rsid w:val="00B26C58"/>
    <w:rsid w:val="00B312DD"/>
    <w:rsid w:val="00B32739"/>
    <w:rsid w:val="00B34C67"/>
    <w:rsid w:val="00B36749"/>
    <w:rsid w:val="00B43150"/>
    <w:rsid w:val="00B53441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2D58"/>
    <w:rsid w:val="00B96789"/>
    <w:rsid w:val="00BA24BD"/>
    <w:rsid w:val="00BA4DBD"/>
    <w:rsid w:val="00BA6AD2"/>
    <w:rsid w:val="00BB443B"/>
    <w:rsid w:val="00BC1CD7"/>
    <w:rsid w:val="00BD14D1"/>
    <w:rsid w:val="00BE4EB8"/>
    <w:rsid w:val="00BE6D65"/>
    <w:rsid w:val="00BF11C2"/>
    <w:rsid w:val="00BF12AA"/>
    <w:rsid w:val="00BF562B"/>
    <w:rsid w:val="00C00B8E"/>
    <w:rsid w:val="00C04852"/>
    <w:rsid w:val="00C07E1F"/>
    <w:rsid w:val="00C14F41"/>
    <w:rsid w:val="00C21E86"/>
    <w:rsid w:val="00C263FC"/>
    <w:rsid w:val="00C31365"/>
    <w:rsid w:val="00C6149C"/>
    <w:rsid w:val="00C708FC"/>
    <w:rsid w:val="00C71A6A"/>
    <w:rsid w:val="00C773E1"/>
    <w:rsid w:val="00C774E7"/>
    <w:rsid w:val="00C77C0E"/>
    <w:rsid w:val="00C81E40"/>
    <w:rsid w:val="00C85468"/>
    <w:rsid w:val="00C91CAF"/>
    <w:rsid w:val="00C91DD7"/>
    <w:rsid w:val="00C92262"/>
    <w:rsid w:val="00C93675"/>
    <w:rsid w:val="00C96F3A"/>
    <w:rsid w:val="00CA7960"/>
    <w:rsid w:val="00CB6D4B"/>
    <w:rsid w:val="00CC15C5"/>
    <w:rsid w:val="00CC3A4C"/>
    <w:rsid w:val="00CC490B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1312C"/>
    <w:rsid w:val="00D20EF3"/>
    <w:rsid w:val="00D219EA"/>
    <w:rsid w:val="00D23A27"/>
    <w:rsid w:val="00D4080B"/>
    <w:rsid w:val="00D421B2"/>
    <w:rsid w:val="00D42DE0"/>
    <w:rsid w:val="00D51035"/>
    <w:rsid w:val="00D5346E"/>
    <w:rsid w:val="00D5506B"/>
    <w:rsid w:val="00D550D8"/>
    <w:rsid w:val="00D6085F"/>
    <w:rsid w:val="00D63850"/>
    <w:rsid w:val="00D640B9"/>
    <w:rsid w:val="00D914B9"/>
    <w:rsid w:val="00D96EF1"/>
    <w:rsid w:val="00DA0ED6"/>
    <w:rsid w:val="00DA2B52"/>
    <w:rsid w:val="00DB465F"/>
    <w:rsid w:val="00DC31DB"/>
    <w:rsid w:val="00DD7BC9"/>
    <w:rsid w:val="00DE381F"/>
    <w:rsid w:val="00DE4B1E"/>
    <w:rsid w:val="00DF1B9F"/>
    <w:rsid w:val="00DF2E88"/>
    <w:rsid w:val="00E12FD5"/>
    <w:rsid w:val="00E2570B"/>
    <w:rsid w:val="00E34DB6"/>
    <w:rsid w:val="00E352F6"/>
    <w:rsid w:val="00E377C7"/>
    <w:rsid w:val="00E7320A"/>
    <w:rsid w:val="00E75CD0"/>
    <w:rsid w:val="00E818F5"/>
    <w:rsid w:val="00E97062"/>
    <w:rsid w:val="00EA22B7"/>
    <w:rsid w:val="00EA359A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E3789"/>
    <w:rsid w:val="00EF1429"/>
    <w:rsid w:val="00EF6BA1"/>
    <w:rsid w:val="00EF786B"/>
    <w:rsid w:val="00EF7DCD"/>
    <w:rsid w:val="00F03204"/>
    <w:rsid w:val="00F10036"/>
    <w:rsid w:val="00F123D6"/>
    <w:rsid w:val="00F15A4E"/>
    <w:rsid w:val="00F1631E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01A2"/>
    <w:rsid w:val="00F614C6"/>
    <w:rsid w:val="00F6168D"/>
    <w:rsid w:val="00F653C3"/>
    <w:rsid w:val="00F66120"/>
    <w:rsid w:val="00F769ED"/>
    <w:rsid w:val="00F83A7C"/>
    <w:rsid w:val="00F85ABB"/>
    <w:rsid w:val="00F87033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4F76DDFA-DABE-409B-A034-9F11EA8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7CA3"/>
    <w:pPr>
      <w:jc w:val="both"/>
    </w:pPr>
    <w:rPr>
      <w:rFonts w:ascii="Segoe UI Light" w:hAnsi="Segoe UI Light"/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Listentabelle2Akzent12">
    <w:name w:val="Listentabelle 2 – Akzent 12"/>
    <w:basedOn w:val="NormaleTabelle"/>
    <w:uiPriority w:val="47"/>
    <w:rsid w:val="008D1145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ntabelle7farbigAkzent5">
    <w:name w:val="List Table 7 Colorful Accent 5"/>
    <w:basedOn w:val="NormaleTabelle"/>
    <w:uiPriority w:val="52"/>
    <w:rsid w:val="003E2F84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7787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7787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7787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7787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5">
    <w:name w:val="List Table 1 Light Accent 5"/>
    <w:basedOn w:val="NormaleTabelle"/>
    <w:uiPriority w:val="46"/>
    <w:rsid w:val="003E2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AE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AE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Gitternetztabelle1hell">
    <w:name w:val="Grid Table 1 Light"/>
    <w:basedOn w:val="NormaleTabelle"/>
    <w:uiPriority w:val="99"/>
    <w:rsid w:val="003E2F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1D3BA-B6D9-4842-8E6E-2ABF6E92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Tobias Lanz</cp:lastModifiedBy>
  <cp:revision>5</cp:revision>
  <cp:lastPrinted>2013-11-18T22:22:00Z</cp:lastPrinted>
  <dcterms:created xsi:type="dcterms:W3CDTF">2015-08-26T08:14:00Z</dcterms:created>
  <dcterms:modified xsi:type="dcterms:W3CDTF">2015-08-26T08:27:00Z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